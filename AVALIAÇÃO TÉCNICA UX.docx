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EC318" w14:textId="77777777" w:rsidR="00561432" w:rsidRDefault="0005775D" w:rsidP="0005775D">
      <w:pPr>
        <w:pStyle w:val="Ttulo1"/>
        <w:jc w:val="center"/>
        <w:rPr>
          <w:sz w:val="32"/>
          <w:szCs w:val="32"/>
        </w:rPr>
      </w:pPr>
      <w:r>
        <w:rPr>
          <w:sz w:val="32"/>
          <w:szCs w:val="32"/>
        </w:rPr>
        <w:t>AVALIAÇÃO TÉCNICA – CASTGROUP</w:t>
      </w:r>
    </w:p>
    <w:p w14:paraId="12CF4404" w14:textId="77777777" w:rsidR="0005775D" w:rsidRDefault="0005775D" w:rsidP="0005775D"/>
    <w:p w14:paraId="34710E31" w14:textId="77777777" w:rsidR="0005775D" w:rsidRDefault="0005775D" w:rsidP="0005775D">
      <w:pPr>
        <w:jc w:val="both"/>
      </w:pPr>
    </w:p>
    <w:p w14:paraId="703A453D" w14:textId="77777777" w:rsidR="0005775D" w:rsidRPr="00EA18B1" w:rsidRDefault="0005775D" w:rsidP="00EA18B1">
      <w:pPr>
        <w:spacing w:line="360" w:lineRule="auto"/>
        <w:jc w:val="both"/>
        <w:rPr>
          <w:b/>
          <w:u w:val="single"/>
        </w:rPr>
      </w:pPr>
      <w:r w:rsidRPr="00EA18B1">
        <w:rPr>
          <w:b/>
          <w:u w:val="single"/>
        </w:rPr>
        <w:t>OBJETIVO</w:t>
      </w:r>
    </w:p>
    <w:p w14:paraId="067F3464" w14:textId="77777777" w:rsidR="000148F2" w:rsidRDefault="000148F2" w:rsidP="00EA18B1">
      <w:pPr>
        <w:spacing w:line="360" w:lineRule="auto"/>
        <w:jc w:val="both"/>
      </w:pPr>
    </w:p>
    <w:p w14:paraId="5909A449" w14:textId="712DD229" w:rsidR="00854126" w:rsidRDefault="00854126" w:rsidP="00EA18B1">
      <w:pPr>
        <w:spacing w:line="360" w:lineRule="auto"/>
        <w:jc w:val="both"/>
      </w:pPr>
      <w:r>
        <w:t xml:space="preserve">Elaborar </w:t>
      </w:r>
      <w:r w:rsidR="00874A1A">
        <w:t>a UX/UI de uma aplicação Web</w:t>
      </w:r>
      <w:r>
        <w:t>,</w:t>
      </w:r>
      <w:r w:rsidR="00874A1A">
        <w:t xml:space="preserve"> com a ferramenta de prototipação de sua escolha,</w:t>
      </w:r>
      <w:r>
        <w:t xml:space="preserve"> de forma que seja possível pesquisar, incluir, alterar e excluir </w:t>
      </w:r>
      <w:r w:rsidR="00A64043">
        <w:t>conhecimentos</w:t>
      </w:r>
      <w:r>
        <w:t xml:space="preserve"> e certificações dos colaboradores da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, </w:t>
      </w:r>
      <w:r w:rsidR="003A107A">
        <w:t>a fim</w:t>
      </w:r>
      <w:r>
        <w:t xml:space="preserve"> de facilitar a </w:t>
      </w:r>
      <w:r w:rsidR="003A107A">
        <w:t>visualização</w:t>
      </w:r>
      <w:r>
        <w:t xml:space="preserve"> em forma gráfica e intuitiva para os gestores responsáveis.</w:t>
      </w:r>
    </w:p>
    <w:p w14:paraId="61F07B0E" w14:textId="77777777" w:rsidR="00854126" w:rsidRDefault="00854126" w:rsidP="00EA18B1">
      <w:pPr>
        <w:spacing w:line="360" w:lineRule="auto"/>
        <w:jc w:val="both"/>
      </w:pPr>
    </w:p>
    <w:p w14:paraId="61ADAF8F" w14:textId="77777777" w:rsidR="00854126" w:rsidRDefault="00854126" w:rsidP="00EA18B1">
      <w:pPr>
        <w:spacing w:line="360" w:lineRule="auto"/>
        <w:jc w:val="both"/>
      </w:pPr>
      <w:r>
        <w:t>Perfil de gestor:</w:t>
      </w:r>
    </w:p>
    <w:p w14:paraId="5F34FB3B" w14:textId="5A8F9EBA" w:rsidR="00854126" w:rsidRDefault="00854126" w:rsidP="00EA18B1">
      <w:pPr>
        <w:spacing w:line="360" w:lineRule="auto"/>
        <w:jc w:val="both"/>
      </w:pPr>
      <w:r>
        <w:t xml:space="preserve">Pesquisar com opções de filtro </w:t>
      </w:r>
      <w:r w:rsidR="003A107A">
        <w:t xml:space="preserve">e visualizar </w:t>
      </w:r>
      <w:r>
        <w:t xml:space="preserve">as </w:t>
      </w:r>
      <w:r w:rsidR="00A64043">
        <w:t>conhecimentos</w:t>
      </w:r>
      <w:r>
        <w:t xml:space="preserve"> </w:t>
      </w:r>
      <w:r w:rsidR="003A107A">
        <w:t xml:space="preserve">e certificações </w:t>
      </w:r>
      <w:r>
        <w:t>dos colaboradores.</w:t>
      </w:r>
    </w:p>
    <w:p w14:paraId="0E96F10F" w14:textId="77777777" w:rsidR="00854126" w:rsidRDefault="00854126" w:rsidP="00EA18B1">
      <w:pPr>
        <w:spacing w:line="360" w:lineRule="auto"/>
        <w:jc w:val="both"/>
      </w:pPr>
    </w:p>
    <w:p w14:paraId="4FAA9222" w14:textId="77777777" w:rsidR="00854126" w:rsidRDefault="00854126" w:rsidP="00EA18B1">
      <w:pPr>
        <w:spacing w:line="360" w:lineRule="auto"/>
        <w:jc w:val="both"/>
      </w:pPr>
      <w:r>
        <w:t xml:space="preserve">Perfil de colaborador: </w:t>
      </w:r>
    </w:p>
    <w:p w14:paraId="5DB4F958" w14:textId="4C4E3EA9" w:rsidR="00854126" w:rsidRDefault="003A107A" w:rsidP="00EA18B1">
      <w:pPr>
        <w:spacing w:line="360" w:lineRule="auto"/>
        <w:jc w:val="both"/>
      </w:pPr>
      <w:r>
        <w:t xml:space="preserve">Pesquisar, </w:t>
      </w:r>
      <w:r w:rsidR="00854126">
        <w:t xml:space="preserve">Cadastrar, Alterar e Excluir as </w:t>
      </w:r>
      <w:r>
        <w:t xml:space="preserve">suas </w:t>
      </w:r>
      <w:r w:rsidR="00A64043">
        <w:t xml:space="preserve">conhecimentos </w:t>
      </w:r>
      <w:r>
        <w:t>e certificações</w:t>
      </w:r>
      <w:r w:rsidR="00854126">
        <w:t>.</w:t>
      </w:r>
    </w:p>
    <w:p w14:paraId="02CE7A64" w14:textId="77777777" w:rsidR="00EA18B1" w:rsidRDefault="00EA18B1" w:rsidP="00EA18B1">
      <w:pPr>
        <w:spacing w:line="360" w:lineRule="auto"/>
        <w:jc w:val="both"/>
      </w:pPr>
    </w:p>
    <w:p w14:paraId="463A0480" w14:textId="77777777" w:rsidR="00854126" w:rsidRDefault="00854126" w:rsidP="00EA18B1">
      <w:pPr>
        <w:spacing w:line="360" w:lineRule="auto"/>
        <w:jc w:val="both"/>
      </w:pPr>
    </w:p>
    <w:p w14:paraId="3ACB88DB" w14:textId="77777777" w:rsidR="00EA18B1" w:rsidRPr="007B3561" w:rsidRDefault="00EA18B1" w:rsidP="00EA18B1">
      <w:pPr>
        <w:spacing w:line="360" w:lineRule="auto"/>
        <w:jc w:val="both"/>
        <w:rPr>
          <w:b/>
          <w:u w:val="single"/>
        </w:rPr>
      </w:pPr>
      <w:r w:rsidRPr="007B3561">
        <w:rPr>
          <w:b/>
          <w:u w:val="single"/>
        </w:rPr>
        <w:t>CRITÉRIOS DE ACEITE</w:t>
      </w:r>
    </w:p>
    <w:p w14:paraId="2D4E08AF" w14:textId="77777777" w:rsidR="008F5C6C" w:rsidRPr="007B3561" w:rsidRDefault="008F5C6C" w:rsidP="00EA18B1">
      <w:pPr>
        <w:spacing w:line="360" w:lineRule="auto"/>
        <w:jc w:val="both"/>
        <w:rPr>
          <w:b/>
          <w:u w:val="single"/>
        </w:rPr>
      </w:pPr>
    </w:p>
    <w:p w14:paraId="25AFF439" w14:textId="0C89D0B5" w:rsidR="008F5C6C" w:rsidRPr="007B3561" w:rsidRDefault="007B3561" w:rsidP="00EA18B1">
      <w:pPr>
        <w:spacing w:line="360" w:lineRule="auto"/>
        <w:jc w:val="both"/>
        <w:rPr>
          <w:b/>
          <w:i/>
          <w:u w:val="single"/>
        </w:rPr>
      </w:pPr>
      <w:r w:rsidRPr="007B3561">
        <w:rPr>
          <w:b/>
          <w:i/>
          <w:u w:val="single"/>
        </w:rPr>
        <w:t>RESPONSIVIDADE</w:t>
      </w:r>
    </w:p>
    <w:p w14:paraId="6A38EF98" w14:textId="24CEA010" w:rsidR="00EA18B1" w:rsidRDefault="000C0521" w:rsidP="00EA18B1">
      <w:pPr>
        <w:spacing w:line="360" w:lineRule="auto"/>
        <w:jc w:val="both"/>
      </w:pPr>
      <w:r w:rsidRPr="007B3561">
        <w:t xml:space="preserve">Projetar </w:t>
      </w:r>
      <w:r w:rsidR="007B3561" w:rsidRPr="007B3561">
        <w:t>a aplicação de forma responsiva</w:t>
      </w:r>
      <w:r w:rsidRPr="007B3561">
        <w:t xml:space="preserve">, respeitando </w:t>
      </w:r>
      <w:r w:rsidR="007B3561" w:rsidRPr="007B3561">
        <w:t xml:space="preserve">os padrões da documentação do Framework </w:t>
      </w:r>
      <w:proofErr w:type="spellStart"/>
      <w:r w:rsidR="007B3561" w:rsidRPr="007B3561">
        <w:t>Bootstrap</w:t>
      </w:r>
      <w:proofErr w:type="spellEnd"/>
      <w:r w:rsidR="007B3561">
        <w:t>.</w:t>
      </w:r>
    </w:p>
    <w:p w14:paraId="25DF5E4E" w14:textId="3142AEEC" w:rsidR="00A64043" w:rsidRDefault="00A64043" w:rsidP="00EA18B1">
      <w:pPr>
        <w:spacing w:line="360" w:lineRule="auto"/>
        <w:jc w:val="both"/>
      </w:pPr>
    </w:p>
    <w:p w14:paraId="663D5718" w14:textId="2D883D94" w:rsidR="00A64043" w:rsidRPr="00A64043" w:rsidRDefault="00A64043" w:rsidP="00EA18B1">
      <w:pPr>
        <w:spacing w:line="360" w:lineRule="auto"/>
        <w:jc w:val="both"/>
        <w:rPr>
          <w:b/>
          <w:i/>
          <w:u w:val="single"/>
        </w:rPr>
      </w:pPr>
      <w:r w:rsidRPr="00A64043">
        <w:rPr>
          <w:b/>
          <w:i/>
          <w:u w:val="single"/>
        </w:rPr>
        <w:t>REQUISITOS MINÍMOS</w:t>
      </w:r>
    </w:p>
    <w:p w14:paraId="254C7F99" w14:textId="17A89294" w:rsidR="000C0521" w:rsidRPr="008E501C" w:rsidRDefault="000C0521" w:rsidP="00EA18B1">
      <w:pPr>
        <w:spacing w:line="360" w:lineRule="auto"/>
        <w:jc w:val="both"/>
        <w:rPr>
          <w:b/>
        </w:rPr>
      </w:pPr>
    </w:p>
    <w:p w14:paraId="390BFDE6" w14:textId="2BA2E9D5" w:rsidR="008E501C" w:rsidRPr="008E501C" w:rsidRDefault="008E501C" w:rsidP="00EA18B1">
      <w:pPr>
        <w:spacing w:line="360" w:lineRule="auto"/>
        <w:jc w:val="both"/>
        <w:rPr>
          <w:b/>
          <w:i/>
          <w:u w:val="single"/>
        </w:rPr>
      </w:pPr>
      <w:r w:rsidRPr="008E501C">
        <w:rPr>
          <w:b/>
          <w:i/>
          <w:u w:val="single"/>
        </w:rPr>
        <w:t>Dados de cadastro</w:t>
      </w:r>
    </w:p>
    <w:p w14:paraId="02C7E135" w14:textId="7A23C5F8" w:rsidR="000C0521" w:rsidRPr="008E501C" w:rsidRDefault="00A64043" w:rsidP="000C0521">
      <w:pPr>
        <w:pStyle w:val="PargrafodaLista"/>
        <w:numPr>
          <w:ilvl w:val="0"/>
          <w:numId w:val="1"/>
        </w:numPr>
        <w:spacing w:line="360" w:lineRule="auto"/>
        <w:jc w:val="both"/>
      </w:pPr>
      <w:r w:rsidRPr="008E501C">
        <w:t>Nome do Colaborador</w:t>
      </w:r>
      <w:r w:rsidR="009D620D" w:rsidRPr="008E501C">
        <w:t xml:space="preserve"> (obrigatório)</w:t>
      </w:r>
    </w:p>
    <w:p w14:paraId="496EC616" w14:textId="7357CD84" w:rsidR="00A64043" w:rsidRPr="008E501C" w:rsidRDefault="00A64043" w:rsidP="000C0521">
      <w:pPr>
        <w:pStyle w:val="PargrafodaLista"/>
        <w:numPr>
          <w:ilvl w:val="0"/>
          <w:numId w:val="1"/>
        </w:numPr>
        <w:spacing w:line="360" w:lineRule="auto"/>
        <w:jc w:val="both"/>
      </w:pPr>
      <w:r w:rsidRPr="008E501C">
        <w:t>Cargo (obrigatório)</w:t>
      </w:r>
    </w:p>
    <w:p w14:paraId="491772D0" w14:textId="3278304F" w:rsidR="009E7C24" w:rsidRPr="008E501C" w:rsidRDefault="00A64043" w:rsidP="000C0521">
      <w:pPr>
        <w:pStyle w:val="PargrafodaLista"/>
        <w:numPr>
          <w:ilvl w:val="0"/>
          <w:numId w:val="1"/>
        </w:numPr>
        <w:spacing w:line="360" w:lineRule="auto"/>
        <w:jc w:val="both"/>
      </w:pPr>
      <w:r w:rsidRPr="008E501C">
        <w:t>Lista de conhecimento</w:t>
      </w:r>
      <w:r w:rsidR="009D620D" w:rsidRPr="008E501C">
        <w:t xml:space="preserve"> (obrigatório)</w:t>
      </w:r>
      <w:r w:rsidRPr="008E501C">
        <w:t xml:space="preserve"> (Exemplo: .NET, PHP, JAVA, REACT)</w:t>
      </w:r>
    </w:p>
    <w:p w14:paraId="239C7720" w14:textId="0AB470B5" w:rsidR="009D620D" w:rsidRPr="008E501C" w:rsidRDefault="00A64043" w:rsidP="000C0521">
      <w:pPr>
        <w:pStyle w:val="PargrafodaLista"/>
        <w:numPr>
          <w:ilvl w:val="0"/>
          <w:numId w:val="1"/>
        </w:numPr>
        <w:spacing w:line="360" w:lineRule="auto"/>
        <w:jc w:val="both"/>
      </w:pPr>
      <w:r w:rsidRPr="008E501C">
        <w:t>Lista de Certificações</w:t>
      </w:r>
      <w:r w:rsidR="009D620D" w:rsidRPr="008E501C">
        <w:t xml:space="preserve"> (</w:t>
      </w:r>
      <w:r w:rsidRPr="008E501C">
        <w:t>opcional</w:t>
      </w:r>
      <w:r w:rsidR="009D620D" w:rsidRPr="008E501C">
        <w:t>)</w:t>
      </w:r>
    </w:p>
    <w:p w14:paraId="774E21ED" w14:textId="77777777" w:rsidR="009D620D" w:rsidRPr="003A107A" w:rsidRDefault="009D620D" w:rsidP="009D620D">
      <w:pPr>
        <w:pStyle w:val="PargrafodaLista"/>
        <w:spacing w:line="360" w:lineRule="auto"/>
        <w:jc w:val="both"/>
        <w:rPr>
          <w:highlight w:val="yellow"/>
        </w:rPr>
      </w:pPr>
    </w:p>
    <w:p w14:paraId="35A2E245" w14:textId="77777777" w:rsidR="008F5C6C" w:rsidRPr="003A107A" w:rsidRDefault="008F5C6C" w:rsidP="009D620D">
      <w:pPr>
        <w:spacing w:line="360" w:lineRule="auto"/>
        <w:jc w:val="both"/>
        <w:rPr>
          <w:b/>
          <w:i/>
          <w:highlight w:val="yellow"/>
          <w:u w:val="single"/>
        </w:rPr>
      </w:pPr>
    </w:p>
    <w:p w14:paraId="44CF38C6" w14:textId="77777777" w:rsidR="00170D95" w:rsidRPr="00D539F3" w:rsidRDefault="00170D95" w:rsidP="00170D95">
      <w:pPr>
        <w:spacing w:line="360" w:lineRule="auto"/>
        <w:jc w:val="both"/>
        <w:rPr>
          <w:b/>
          <w:i/>
          <w:u w:val="single"/>
        </w:rPr>
      </w:pPr>
      <w:proofErr w:type="spellStart"/>
      <w:r w:rsidRPr="00D539F3">
        <w:rPr>
          <w:b/>
          <w:i/>
          <w:u w:val="single"/>
        </w:rPr>
        <w:lastRenderedPageBreak/>
        <w:t>Frontend</w:t>
      </w:r>
      <w:proofErr w:type="spellEnd"/>
    </w:p>
    <w:p w14:paraId="136B8B7E" w14:textId="0AABE869" w:rsidR="00170D95" w:rsidRPr="007B3561" w:rsidRDefault="00170D95" w:rsidP="00170D95">
      <w:pPr>
        <w:spacing w:line="360" w:lineRule="auto"/>
        <w:jc w:val="both"/>
      </w:pPr>
      <w:r w:rsidRPr="007B3561">
        <w:t xml:space="preserve">Utilizar a base de componentes da biblioteca </w:t>
      </w:r>
      <w:proofErr w:type="spellStart"/>
      <w:r w:rsidR="007B3561" w:rsidRPr="007B3561">
        <w:t>Bootstrap</w:t>
      </w:r>
      <w:proofErr w:type="spellEnd"/>
      <w:r w:rsidR="007B3561" w:rsidRPr="007B3561">
        <w:t xml:space="preserve"> 4</w:t>
      </w:r>
      <w:r w:rsidR="00085E4A" w:rsidRPr="007B3561">
        <w:t xml:space="preserve"> (</w:t>
      </w:r>
      <w:hyperlink r:id="rId8" w:history="1">
        <w:r w:rsidR="007B3561" w:rsidRPr="007B3561">
          <w:rPr>
            <w:rStyle w:val="Hyperlink"/>
          </w:rPr>
          <w:t>https:</w:t>
        </w:r>
        <w:r w:rsidR="007B3561" w:rsidRPr="007B3561">
          <w:rPr>
            <w:rStyle w:val="Hyperlink"/>
          </w:rPr>
          <w:t>/</w:t>
        </w:r>
        <w:r w:rsidR="007B3561" w:rsidRPr="007B3561">
          <w:rPr>
            <w:rStyle w:val="Hyperlink"/>
          </w:rPr>
          <w:t>/getbootstrap.com/)/</w:t>
        </w:r>
      </w:hyperlink>
      <w:r w:rsidR="007B3561" w:rsidRPr="007B3561">
        <w:t xml:space="preserve"> </w:t>
      </w:r>
      <w:proofErr w:type="spellStart"/>
      <w:r w:rsidR="007B3561" w:rsidRPr="007B3561">
        <w:t>FontAwesome</w:t>
      </w:r>
      <w:proofErr w:type="spellEnd"/>
      <w:r w:rsidR="00085E4A" w:rsidRPr="007B3561">
        <w:t>(</w:t>
      </w:r>
      <w:hyperlink r:id="rId9" w:history="1">
        <w:r w:rsidR="007B3561" w:rsidRPr="007B3561">
          <w:rPr>
            <w:rStyle w:val="Hyperlink"/>
          </w:rPr>
          <w:t>https://fontawesome.com/</w:t>
        </w:r>
      </w:hyperlink>
      <w:r w:rsidR="00085E4A" w:rsidRPr="007B3561">
        <w:t>)</w:t>
      </w:r>
      <w:r w:rsidR="00497430" w:rsidRPr="007B3561">
        <w:t>, para criação dos recursos visuais</w:t>
      </w:r>
      <w:r w:rsidR="000C01BE" w:rsidRPr="007B3561">
        <w:t>.</w:t>
      </w:r>
    </w:p>
    <w:p w14:paraId="1FD32110" w14:textId="77777777" w:rsidR="00170D95" w:rsidRPr="003A107A" w:rsidRDefault="00170D95" w:rsidP="00170D95">
      <w:pPr>
        <w:spacing w:line="360" w:lineRule="auto"/>
        <w:jc w:val="both"/>
        <w:rPr>
          <w:highlight w:val="yellow"/>
        </w:rPr>
      </w:pPr>
    </w:p>
    <w:p w14:paraId="01A836D0" w14:textId="34277325" w:rsidR="00170D95" w:rsidRPr="007B3561" w:rsidRDefault="00170D95" w:rsidP="00170D95">
      <w:pPr>
        <w:spacing w:line="360" w:lineRule="auto"/>
        <w:jc w:val="both"/>
        <w:rPr>
          <w:i/>
        </w:rPr>
      </w:pPr>
      <w:r w:rsidRPr="007B3561">
        <w:rPr>
          <w:i/>
        </w:rPr>
        <w:t xml:space="preserve">Sinta-se livre para aplicar seus conhecimentos em </w:t>
      </w:r>
      <w:r w:rsidR="007B3561" w:rsidRPr="007B3561">
        <w:rPr>
          <w:i/>
        </w:rPr>
        <w:t>UX, e boas práticas de usabilidade</w:t>
      </w:r>
      <w:r w:rsidRPr="007B3561">
        <w:rPr>
          <w:i/>
        </w:rPr>
        <w:t xml:space="preserve"> que resolvam os problemas descritos acima.</w:t>
      </w:r>
    </w:p>
    <w:p w14:paraId="2D4B6E6E" w14:textId="77777777" w:rsidR="006F6F58" w:rsidRPr="003A107A" w:rsidRDefault="006F6F58" w:rsidP="00170D95">
      <w:pPr>
        <w:spacing w:line="360" w:lineRule="auto"/>
        <w:jc w:val="both"/>
        <w:rPr>
          <w:i/>
          <w:highlight w:val="yellow"/>
        </w:rPr>
      </w:pPr>
    </w:p>
    <w:p w14:paraId="41D83386" w14:textId="77777777" w:rsidR="006F6F58" w:rsidRPr="002502DD" w:rsidRDefault="006F6F58" w:rsidP="006F6F58">
      <w:pPr>
        <w:spacing w:line="360" w:lineRule="auto"/>
        <w:jc w:val="both"/>
        <w:rPr>
          <w:b/>
          <w:i/>
          <w:u w:val="single"/>
        </w:rPr>
      </w:pPr>
      <w:r w:rsidRPr="002502DD">
        <w:rPr>
          <w:b/>
          <w:i/>
          <w:u w:val="single"/>
        </w:rPr>
        <w:t>Opcional</w:t>
      </w:r>
    </w:p>
    <w:p w14:paraId="1E3D7E8D" w14:textId="5E86F43B" w:rsidR="006F6F58" w:rsidRDefault="007B3561" w:rsidP="006F6F58">
      <w:pPr>
        <w:pStyle w:val="PargrafodaLista"/>
        <w:numPr>
          <w:ilvl w:val="0"/>
          <w:numId w:val="7"/>
        </w:numPr>
        <w:spacing w:line="360" w:lineRule="auto"/>
        <w:jc w:val="both"/>
      </w:pPr>
      <w:r w:rsidRPr="002502DD">
        <w:t>Criar</w:t>
      </w:r>
      <w:r w:rsidR="00874A1A">
        <w:t xml:space="preserve"> o HTML e CSS das telas de forma responsiva</w:t>
      </w:r>
      <w:r w:rsidR="006F6F58" w:rsidRPr="002502DD">
        <w:t>.</w:t>
      </w:r>
    </w:p>
    <w:p w14:paraId="7A546814" w14:textId="28B08128" w:rsidR="00171FCC" w:rsidRPr="002502DD" w:rsidRDefault="00171FCC" w:rsidP="006F6F58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Manual de Estilo (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guide</w:t>
      </w:r>
      <w:proofErr w:type="spellEnd"/>
      <w:r>
        <w:t>).</w:t>
      </w:r>
    </w:p>
    <w:p w14:paraId="2017FAB0" w14:textId="480C001B" w:rsidR="004C4D8E" w:rsidRDefault="006F6F58" w:rsidP="00170D95">
      <w:pPr>
        <w:pStyle w:val="PargrafodaLista"/>
        <w:numPr>
          <w:ilvl w:val="0"/>
          <w:numId w:val="7"/>
        </w:numPr>
        <w:spacing w:line="360" w:lineRule="auto"/>
        <w:jc w:val="both"/>
      </w:pPr>
      <w:r w:rsidRPr="002502DD">
        <w:t>Crie mais funcionalidades de sua escolha aumentando o escopo do negócio. Explique o que foi feito na “Especificação Técnica”.</w:t>
      </w:r>
    </w:p>
    <w:p w14:paraId="0F6CD8A7" w14:textId="77777777" w:rsidR="00A64043" w:rsidRPr="002B38DE" w:rsidRDefault="00A64043" w:rsidP="00A64043">
      <w:pPr>
        <w:pStyle w:val="PargrafodaLista"/>
        <w:spacing w:line="360" w:lineRule="auto"/>
        <w:jc w:val="both"/>
      </w:pPr>
    </w:p>
    <w:p w14:paraId="52F8FB24" w14:textId="649E863E" w:rsidR="004C4D8E" w:rsidRDefault="004C4D8E" w:rsidP="00170D95">
      <w:pPr>
        <w:spacing w:line="360" w:lineRule="auto"/>
        <w:jc w:val="both"/>
        <w:rPr>
          <w:i/>
          <w:highlight w:val="yellow"/>
        </w:rPr>
      </w:pPr>
    </w:p>
    <w:p w14:paraId="73F582A0" w14:textId="77777777" w:rsidR="00A64043" w:rsidRPr="007B3561" w:rsidRDefault="00A64043" w:rsidP="00A64043">
      <w:pPr>
        <w:spacing w:line="360" w:lineRule="auto"/>
        <w:jc w:val="both"/>
        <w:rPr>
          <w:i/>
        </w:rPr>
      </w:pPr>
      <w:r w:rsidRPr="007B3561">
        <w:rPr>
          <w:i/>
        </w:rPr>
        <w:t>Sinta-se livre para aplicar seus conhecimentos em UX, e boas práticas de usabilidade que resolvam os problemas descritos acima.</w:t>
      </w:r>
    </w:p>
    <w:p w14:paraId="3090D549" w14:textId="77777777" w:rsidR="00A64043" w:rsidRPr="003A107A" w:rsidRDefault="00A64043" w:rsidP="00170D95">
      <w:pPr>
        <w:spacing w:line="360" w:lineRule="auto"/>
        <w:jc w:val="both"/>
        <w:rPr>
          <w:i/>
          <w:highlight w:val="yellow"/>
        </w:rPr>
      </w:pPr>
    </w:p>
    <w:p w14:paraId="34C77FAD" w14:textId="77777777" w:rsidR="004C4D8E" w:rsidRPr="00A64043" w:rsidRDefault="006F6F58" w:rsidP="00170D95">
      <w:pPr>
        <w:spacing w:line="360" w:lineRule="auto"/>
        <w:jc w:val="both"/>
        <w:rPr>
          <w:b/>
          <w:i/>
          <w:u w:val="single"/>
        </w:rPr>
      </w:pPr>
      <w:r w:rsidRPr="00A64043">
        <w:rPr>
          <w:b/>
          <w:i/>
          <w:u w:val="single"/>
        </w:rPr>
        <w:t>Entrega</w:t>
      </w:r>
    </w:p>
    <w:p w14:paraId="6479E364" w14:textId="77777777" w:rsidR="005D7DFE" w:rsidRPr="00A64043" w:rsidRDefault="0060255D" w:rsidP="00170D95">
      <w:pPr>
        <w:spacing w:line="360" w:lineRule="auto"/>
        <w:jc w:val="both"/>
      </w:pPr>
      <w:r w:rsidRPr="00A64043">
        <w:t>A entrega deve ser feita através do GITHUB onde o candidato enviará o endereço do mesmo para os e</w:t>
      </w:r>
      <w:r w:rsidR="00C64DBD" w:rsidRPr="00A64043">
        <w:t>-</w:t>
      </w:r>
      <w:r w:rsidRPr="00A64043">
        <w:t>mails abaixo:</w:t>
      </w:r>
    </w:p>
    <w:p w14:paraId="33156179" w14:textId="1BFF0B77" w:rsidR="00F71E07" w:rsidRPr="00A64043" w:rsidRDefault="00874A1A" w:rsidP="0060255D">
      <w:pPr>
        <w:pStyle w:val="PargrafodaLista"/>
        <w:numPr>
          <w:ilvl w:val="0"/>
          <w:numId w:val="5"/>
        </w:numPr>
        <w:spacing w:line="360" w:lineRule="auto"/>
        <w:jc w:val="both"/>
        <w:rPr>
          <w:rStyle w:val="Hyperlink"/>
          <w:i/>
          <w:color w:val="auto"/>
          <w:u w:val="none"/>
        </w:rPr>
      </w:pPr>
      <w:hyperlink r:id="rId10" w:history="1">
        <w:r w:rsidRPr="00460B53">
          <w:rPr>
            <w:rStyle w:val="Hyperlink"/>
            <w:i/>
          </w:rPr>
          <w:t>juliana.silva@castgroup.com.br</w:t>
        </w:r>
      </w:hyperlink>
    </w:p>
    <w:p w14:paraId="3060EE03" w14:textId="25B167D4" w:rsidR="00A64043" w:rsidRPr="00A64043" w:rsidRDefault="00874A1A" w:rsidP="0060255D">
      <w:pPr>
        <w:pStyle w:val="PargrafodaLista"/>
        <w:numPr>
          <w:ilvl w:val="0"/>
          <w:numId w:val="5"/>
        </w:numPr>
        <w:spacing w:line="360" w:lineRule="auto"/>
        <w:jc w:val="both"/>
        <w:rPr>
          <w:i/>
        </w:rPr>
      </w:pPr>
      <w:r>
        <w:rPr>
          <w:rStyle w:val="Hyperlink"/>
          <w:i/>
        </w:rPr>
        <w:t>samla.borges</w:t>
      </w:r>
      <w:r w:rsidR="00A64043">
        <w:rPr>
          <w:rStyle w:val="Hyperlink"/>
          <w:i/>
        </w:rPr>
        <w:t>@castgroup.com.br</w:t>
      </w:r>
    </w:p>
    <w:p w14:paraId="5649393F" w14:textId="77777777" w:rsidR="0060255D" w:rsidRPr="00A64043" w:rsidRDefault="0060255D" w:rsidP="0060255D">
      <w:pPr>
        <w:pStyle w:val="PargrafodaLista"/>
        <w:spacing w:line="360" w:lineRule="auto"/>
        <w:jc w:val="both"/>
        <w:rPr>
          <w:i/>
        </w:rPr>
      </w:pPr>
    </w:p>
    <w:p w14:paraId="5225FB01" w14:textId="34B1A4D0" w:rsidR="000E553F" w:rsidRDefault="0060255D" w:rsidP="000E553F">
      <w:pPr>
        <w:spacing w:line="360" w:lineRule="auto"/>
        <w:jc w:val="both"/>
        <w:rPr>
          <w:i/>
        </w:rPr>
      </w:pPr>
      <w:r w:rsidRPr="00A64043">
        <w:rPr>
          <w:i/>
        </w:rPr>
        <w:t>Deve constar no GITHUB</w:t>
      </w:r>
      <w:r w:rsidR="000E553F" w:rsidRPr="00A64043">
        <w:rPr>
          <w:i/>
        </w:rPr>
        <w:t>:</w:t>
      </w:r>
    </w:p>
    <w:p w14:paraId="1E0C85D9" w14:textId="202EB401" w:rsidR="00874A1A" w:rsidRPr="00874A1A" w:rsidRDefault="00874A1A" w:rsidP="000E553F">
      <w:pPr>
        <w:pStyle w:val="PargrafodaLista"/>
        <w:numPr>
          <w:ilvl w:val="0"/>
          <w:numId w:val="8"/>
        </w:numPr>
        <w:spacing w:line="360" w:lineRule="auto"/>
        <w:jc w:val="both"/>
        <w:rPr>
          <w:i/>
        </w:rPr>
      </w:pPr>
      <w:r>
        <w:rPr>
          <w:i/>
        </w:rPr>
        <w:t>Link navegável</w:t>
      </w:r>
    </w:p>
    <w:p w14:paraId="2DE898CD" w14:textId="121702FE" w:rsidR="005D7DFE" w:rsidRPr="00A64043" w:rsidRDefault="00A64043" w:rsidP="007B3561">
      <w:pPr>
        <w:pStyle w:val="PargrafodaLista"/>
        <w:numPr>
          <w:ilvl w:val="0"/>
          <w:numId w:val="8"/>
        </w:numPr>
        <w:spacing w:line="360" w:lineRule="auto"/>
        <w:jc w:val="both"/>
        <w:rPr>
          <w:i/>
        </w:rPr>
      </w:pPr>
      <w:r w:rsidRPr="00A64043">
        <w:rPr>
          <w:i/>
        </w:rPr>
        <w:t xml:space="preserve">Conteúdo </w:t>
      </w:r>
      <w:r w:rsidR="000E553F" w:rsidRPr="00A64043">
        <w:rPr>
          <w:i/>
        </w:rPr>
        <w:t>desenvolvido</w:t>
      </w:r>
      <w:r w:rsidR="0060255D" w:rsidRPr="00A64043">
        <w:rPr>
          <w:i/>
        </w:rPr>
        <w:t xml:space="preserve"> </w:t>
      </w:r>
    </w:p>
    <w:p w14:paraId="4F3ACD75" w14:textId="192C82EA" w:rsidR="000E553F" w:rsidRPr="00A64043" w:rsidRDefault="000E553F" w:rsidP="000E553F">
      <w:pPr>
        <w:pStyle w:val="PargrafodaLista"/>
        <w:numPr>
          <w:ilvl w:val="0"/>
          <w:numId w:val="8"/>
        </w:numPr>
        <w:spacing w:line="360" w:lineRule="auto"/>
        <w:jc w:val="both"/>
        <w:rPr>
          <w:i/>
        </w:rPr>
      </w:pPr>
      <w:r w:rsidRPr="00A64043">
        <w:rPr>
          <w:i/>
        </w:rPr>
        <w:t>Especificação Técnica</w:t>
      </w:r>
      <w:r w:rsidR="006F6F58" w:rsidRPr="00A64043">
        <w:rPr>
          <w:i/>
        </w:rPr>
        <w:t xml:space="preserve"> explicando o que foi feito (descrição, </w:t>
      </w:r>
      <w:proofErr w:type="spellStart"/>
      <w:r w:rsidR="006F6F58" w:rsidRPr="00A64043">
        <w:rPr>
          <w:i/>
        </w:rPr>
        <w:t>print´s</w:t>
      </w:r>
      <w:proofErr w:type="spellEnd"/>
      <w:r w:rsidR="006F6F58" w:rsidRPr="00A64043">
        <w:rPr>
          <w:i/>
        </w:rPr>
        <w:t xml:space="preserve"> de </w:t>
      </w:r>
      <w:proofErr w:type="gramStart"/>
      <w:r w:rsidR="006F6F58" w:rsidRPr="00A64043">
        <w:rPr>
          <w:i/>
        </w:rPr>
        <w:t>tela</w:t>
      </w:r>
      <w:r w:rsidR="00A64043" w:rsidRPr="00A64043">
        <w:rPr>
          <w:i/>
        </w:rPr>
        <w:t>, etc.</w:t>
      </w:r>
      <w:proofErr w:type="gramEnd"/>
      <w:r w:rsidR="006F6F58" w:rsidRPr="00A64043">
        <w:rPr>
          <w:i/>
        </w:rPr>
        <w:t>)</w:t>
      </w:r>
    </w:p>
    <w:p w14:paraId="0B97D519" w14:textId="77777777" w:rsidR="006F6F58" w:rsidRPr="003A107A" w:rsidRDefault="006F6F58" w:rsidP="00170D95">
      <w:pPr>
        <w:spacing w:line="360" w:lineRule="auto"/>
        <w:jc w:val="both"/>
        <w:rPr>
          <w:sz w:val="28"/>
          <w:szCs w:val="28"/>
          <w:highlight w:val="yellow"/>
        </w:rPr>
      </w:pPr>
    </w:p>
    <w:p w14:paraId="5AD6D7AD" w14:textId="77777777" w:rsidR="005D7DFE" w:rsidRPr="00A64043" w:rsidRDefault="005D7DFE" w:rsidP="00170D95">
      <w:pPr>
        <w:spacing w:line="360" w:lineRule="auto"/>
        <w:jc w:val="both"/>
        <w:rPr>
          <w:b/>
          <w:sz w:val="28"/>
          <w:szCs w:val="28"/>
        </w:rPr>
      </w:pPr>
      <w:r w:rsidRPr="00A64043">
        <w:rPr>
          <w:b/>
          <w:sz w:val="28"/>
          <w:szCs w:val="28"/>
        </w:rPr>
        <w:t>INFORMAÇÕES ÚTEIS</w:t>
      </w:r>
    </w:p>
    <w:p w14:paraId="1682FB24" w14:textId="77777777" w:rsidR="0060255D" w:rsidRPr="00A64043" w:rsidRDefault="0060255D" w:rsidP="000E553F">
      <w:pPr>
        <w:pStyle w:val="PargrafodaLista"/>
        <w:numPr>
          <w:ilvl w:val="0"/>
          <w:numId w:val="6"/>
        </w:numPr>
        <w:spacing w:line="360" w:lineRule="auto"/>
      </w:pPr>
      <w:r w:rsidRPr="00A64043">
        <w:t xml:space="preserve">O candidato tem </w:t>
      </w:r>
      <w:bookmarkStart w:id="0" w:name="_Hlk54616743"/>
      <w:r w:rsidR="00021EAE" w:rsidRPr="00A64043">
        <w:t>5</w:t>
      </w:r>
      <w:r w:rsidRPr="00A64043">
        <w:t xml:space="preserve"> dias corridos para o término da prova</w:t>
      </w:r>
      <w:bookmarkEnd w:id="0"/>
      <w:r w:rsidRPr="00A64043">
        <w:t>.</w:t>
      </w:r>
    </w:p>
    <w:p w14:paraId="46C3D4BD" w14:textId="77777777" w:rsidR="000E553F" w:rsidRPr="00A64043" w:rsidRDefault="000E553F" w:rsidP="00510A21">
      <w:pPr>
        <w:spacing w:line="360" w:lineRule="auto"/>
      </w:pPr>
    </w:p>
    <w:p w14:paraId="61C5343E" w14:textId="77777777" w:rsidR="006808E6" w:rsidRPr="003A107A" w:rsidRDefault="00FD1530" w:rsidP="003A107A">
      <w:pPr>
        <w:spacing w:line="360" w:lineRule="auto"/>
        <w:rPr>
          <w:sz w:val="52"/>
          <w:szCs w:val="52"/>
        </w:rPr>
      </w:pPr>
      <w:r w:rsidRPr="00A64043">
        <w:rPr>
          <w:sz w:val="52"/>
          <w:szCs w:val="52"/>
        </w:rPr>
        <w:t>Boa prova!</w:t>
      </w:r>
    </w:p>
    <w:sectPr w:rsidR="006808E6" w:rsidRPr="003A107A" w:rsidSect="0056143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CE34D" w14:textId="77777777" w:rsidR="002C3A74" w:rsidRDefault="002C3A74">
      <w:r>
        <w:separator/>
      </w:r>
    </w:p>
  </w:endnote>
  <w:endnote w:type="continuationSeparator" w:id="0">
    <w:p w14:paraId="42653131" w14:textId="77777777" w:rsidR="002C3A74" w:rsidRDefault="002C3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12506" w14:textId="77777777" w:rsidR="00561432" w:rsidRDefault="0056143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8D19D" w14:textId="77777777" w:rsidR="00561432" w:rsidRDefault="0056143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C930A" w14:textId="77777777" w:rsidR="00561432" w:rsidRDefault="005614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29071" w14:textId="77777777" w:rsidR="002C3A74" w:rsidRDefault="002C3A74">
      <w:r>
        <w:separator/>
      </w:r>
    </w:p>
  </w:footnote>
  <w:footnote w:type="continuationSeparator" w:id="0">
    <w:p w14:paraId="41022A8F" w14:textId="77777777" w:rsidR="002C3A74" w:rsidRDefault="002C3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1CA50" w14:textId="77777777" w:rsidR="00561432" w:rsidRDefault="0056143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A57D0" w14:textId="77777777" w:rsidR="00561432" w:rsidRDefault="0056143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7CF0F" w14:textId="77777777" w:rsidR="00561432" w:rsidRDefault="0056143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C2406"/>
    <w:multiLevelType w:val="hybridMultilevel"/>
    <w:tmpl w:val="4AFAD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22507"/>
    <w:multiLevelType w:val="hybridMultilevel"/>
    <w:tmpl w:val="4BF2E6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D0197"/>
    <w:multiLevelType w:val="hybridMultilevel"/>
    <w:tmpl w:val="50FA050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EE93D21"/>
    <w:multiLevelType w:val="hybridMultilevel"/>
    <w:tmpl w:val="12DC0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966FF"/>
    <w:multiLevelType w:val="hybridMultilevel"/>
    <w:tmpl w:val="11ECC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D32A8"/>
    <w:multiLevelType w:val="hybridMultilevel"/>
    <w:tmpl w:val="4D5A0C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A1072"/>
    <w:multiLevelType w:val="hybridMultilevel"/>
    <w:tmpl w:val="543E67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4428C"/>
    <w:multiLevelType w:val="hybridMultilevel"/>
    <w:tmpl w:val="6338C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13"/>
    <w:rsid w:val="000148F2"/>
    <w:rsid w:val="00021EAE"/>
    <w:rsid w:val="0005775D"/>
    <w:rsid w:val="00085E4A"/>
    <w:rsid w:val="000B66FF"/>
    <w:rsid w:val="000C01BE"/>
    <w:rsid w:val="000C0521"/>
    <w:rsid w:val="000C1546"/>
    <w:rsid w:val="000E553F"/>
    <w:rsid w:val="00104BC5"/>
    <w:rsid w:val="00125B51"/>
    <w:rsid w:val="00141CFE"/>
    <w:rsid w:val="00163E4B"/>
    <w:rsid w:val="00170D95"/>
    <w:rsid w:val="00171FCC"/>
    <w:rsid w:val="0019507B"/>
    <w:rsid w:val="001964A1"/>
    <w:rsid w:val="001A1B93"/>
    <w:rsid w:val="001D4C4D"/>
    <w:rsid w:val="002502DD"/>
    <w:rsid w:val="002B38DE"/>
    <w:rsid w:val="002C3A74"/>
    <w:rsid w:val="003522B8"/>
    <w:rsid w:val="003968F7"/>
    <w:rsid w:val="003A107A"/>
    <w:rsid w:val="003B7D81"/>
    <w:rsid w:val="003C2592"/>
    <w:rsid w:val="003D622B"/>
    <w:rsid w:val="00402A57"/>
    <w:rsid w:val="00497430"/>
    <w:rsid w:val="004C4D8E"/>
    <w:rsid w:val="004E3071"/>
    <w:rsid w:val="00510A21"/>
    <w:rsid w:val="00546C31"/>
    <w:rsid w:val="00561432"/>
    <w:rsid w:val="005B4C6A"/>
    <w:rsid w:val="005D7DFE"/>
    <w:rsid w:val="0060255D"/>
    <w:rsid w:val="0061770D"/>
    <w:rsid w:val="00660760"/>
    <w:rsid w:val="006808E6"/>
    <w:rsid w:val="006B3DB2"/>
    <w:rsid w:val="006F6F58"/>
    <w:rsid w:val="00741270"/>
    <w:rsid w:val="007566EA"/>
    <w:rsid w:val="007B3561"/>
    <w:rsid w:val="00846BCE"/>
    <w:rsid w:val="00854126"/>
    <w:rsid w:val="00862682"/>
    <w:rsid w:val="00874A1A"/>
    <w:rsid w:val="0087778C"/>
    <w:rsid w:val="00896B51"/>
    <w:rsid w:val="008D3711"/>
    <w:rsid w:val="008E501C"/>
    <w:rsid w:val="008F5C6C"/>
    <w:rsid w:val="009D620D"/>
    <w:rsid w:val="009E7C24"/>
    <w:rsid w:val="00A64043"/>
    <w:rsid w:val="00AC0F72"/>
    <w:rsid w:val="00B15D1F"/>
    <w:rsid w:val="00C64DBD"/>
    <w:rsid w:val="00C66C9A"/>
    <w:rsid w:val="00C70D13"/>
    <w:rsid w:val="00CA7E6A"/>
    <w:rsid w:val="00D22FBE"/>
    <w:rsid w:val="00D539F3"/>
    <w:rsid w:val="00DA6D56"/>
    <w:rsid w:val="00E064AA"/>
    <w:rsid w:val="00E12E8E"/>
    <w:rsid w:val="00E15163"/>
    <w:rsid w:val="00E77FD0"/>
    <w:rsid w:val="00E84425"/>
    <w:rsid w:val="00EA18B1"/>
    <w:rsid w:val="00ED5EA1"/>
    <w:rsid w:val="00EE53AD"/>
    <w:rsid w:val="00F44BF7"/>
    <w:rsid w:val="00F71E07"/>
    <w:rsid w:val="00F770C1"/>
    <w:rsid w:val="00FD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3AA7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1432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0577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896B5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896B51"/>
    <w:rPr>
      <w:sz w:val="24"/>
      <w:szCs w:val="24"/>
    </w:rPr>
  </w:style>
  <w:style w:type="paragraph" w:styleId="Rodap">
    <w:name w:val="footer"/>
    <w:basedOn w:val="Normal"/>
    <w:link w:val="RodapChar"/>
    <w:rsid w:val="00896B5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896B51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0577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0C0521"/>
    <w:pPr>
      <w:ind w:left="720"/>
      <w:contextualSpacing/>
    </w:pPr>
  </w:style>
  <w:style w:type="table" w:styleId="Tabelacomgrade">
    <w:name w:val="Table Grid"/>
    <w:basedOn w:val="Tabelanormal"/>
    <w:rsid w:val="009D6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70D9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25B5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semiHidden/>
    <w:unhideWhenUsed/>
    <w:rsid w:val="007B35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)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juliana.silva@castgroup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ntawesome.com/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6\Office%20Word%202003%20Look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1D5CB9-2752-4D99-ACCB-2FACF64E4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Look.dotx</Template>
  <TotalTime>0</TotalTime>
  <Pages>2</Pages>
  <Words>330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2020-10-26T17:56:00Z</dcterms:created>
  <dcterms:modified xsi:type="dcterms:W3CDTF">2020-10-26T17:59:00Z</dcterms:modified>
</cp:coreProperties>
</file>